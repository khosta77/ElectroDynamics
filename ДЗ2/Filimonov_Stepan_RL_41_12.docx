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εr = (1+0,2·M+0,01·N) и относительной магнитной проницаемостью µr = 1. Амплитуда напряженности электрического поля в центре волновода равна (M+2,2·N)·10^5 В/м. Частота колебаний (1+0,005·N)·10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"C:\\Users\\khost\\AppData\\Local\\Temp\\ConnectorClipboard8441825393368095719\\image16488257990471.png"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25.5pt;width:121.5pt;" filled="f" coordsize="21600,21600">
            <v:path/>
            <v:fill on="f" focussize="0,0"/>
            <v:stroke/>
            <v:imagedata r:id="rId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"C:\\Users\\khost\\AppData\\Local\\Temp\\ConnectorClipboard8441825393368095719\\image16488257991712.png"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32.25pt;width:216.75pt;" filled="f" coordsize="21600,21600">
            <v:path/>
            <v:fill on="f" focussize="0,0"/>
            <v:stroke/>
            <v:imagedata r:id="rId7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"C:\\Users\\khost\\AppData\\Local\\Temp\\ConnectorClipboard8441825393368095719\\image16488257992533.png"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25.5pt;width:157.5pt;" filled="f" coordsize="21600,21600">
            <v:path/>
            <v:fill on="f" focussize="0,0"/>
            <v:stroke/>
            <v:imagedata r:id="rId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"C:\\Users\\khost\\AppData\\Local\\Temp\\ConnectorClipboard8441825393368095719\\image16488257993004.png"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7.25pt;width:99.75pt;" filled="f" coordsize="21600,21600">
            <v:path/>
            <v:fill on="f" focussize="0,0"/>
            <v:stroke/>
            <v:imagedata r:id="rId9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192.7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32.25pt;width:45.7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"C:\\Users\\khost\\AppData\\Local\\Temp\\ConnectorClipboard8441825393368095719\\image16488257995279.png"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7pt;width:156pt;" filled="f" coordsize="21600,21600">
            <v:path/>
            <v:fill on="f" focussize="0,0"/>
            <v:stroke/>
            <v:imagedata r:id="rId12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"C:\\Users\\khost\\AppData\\Local\\Temp\\ConnectorClipboard8441825393368095719\\image164882579959810.png"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27pt;width:115.5pt;" filled="f" coordsize="21600,21600">
            <v:path/>
            <v:fill on="f" focussize="0,0"/>
            <v:stroke/>
            <v:imagedata r:id="rId13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"C:\\Users\\khost\\AppData\\Local\\Temp\\ConnectorClipboard8441825393368095719\\image164882579976511.png"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0" o:spt="75" type="#_x0000_t75" style="height:48pt;width:233.25pt;" filled="f" coordsize="21600,21600">
            <v:path/>
            <v:fill on="f" focussize="0,0"/>
            <v:stroke/>
            <v:imagedata r:id="rId14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"C:\\Users\\khost\\AppData\\Local\\Temp\\ConnectorClipboard8441825393368095719\\image164882579990812.png"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35.25pt;width:202.5pt;" filled="f" coordsize="21600,21600">
            <v:path/>
            <v:fill on="f" focussize="0,0"/>
            <v:stroke/>
            <v:imagedata r:id="rId15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"C:\\Users\\khost\\AppData\\Local\\Temp\\ConnectorClipboard8441825393368095719\\image164882580001913.png"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32.25pt;width:204pt;" filled="f" coordsize="21600,21600">
            <v:path/>
            <v:fill on="f" focussize="0,0"/>
            <v:stroke/>
            <v:imagedata r:id="rId16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"C:\\Users\\khost\\AppData\\Local\\Temp\\ConnectorClipboard8441825393368095719\\image164882580019714.png"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32.25pt;width:273pt;" filled="f" coordsize="21600,21600">
            <v:path/>
            <v:fill on="f" focussize="0,0"/>
            <v:stroke/>
            <v:imagedata r:id="rId17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"C:\\Users\\khost\\AppData\\Local\\Temp\\ConnectorClipboard8441825393368095719\\image164882580020315.png"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14.25pt;width:18pt;" filled="f" coordsize="21600,21600">
            <v:path/>
            <v:fill on="f" focussize="0,0"/>
            <v:stroke/>
            <v:imagedata r:id="rId18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"C:\\Users\\khost\\AppData\\Local\\Temp\\ConnectorClipboard8441825393368095719\\image164882580035616.png"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47.25pt;width:267.75pt;" filled="f" coordsize="21600,21600">
            <v:path/>
            <v:fill on="f" focussize="0,0"/>
            <v:stroke/>
            <v:imagedata r:id="rId19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коэффициент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"C:\\Users\\khost\\AppData\\Local\\Temp\\ConnectorClipboard8441825393368095719\\image164882580045917.png"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2" o:spt="75" type="#_x0000_t75" style="height:34.5pt;width:177pt;" filled="f" coordsize="21600,21600">
            <v:path/>
            <v:fill on="f" focussize="0,0"/>
            <v:stroke/>
            <v:imagedata r:id="rId20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"C:\\Users\\khost\\AppData\\Local\\Temp\\ConnectorClipboard8441825393368095719\\image164882580059818.png"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type="#_x0000_t75" style="height:27pt;width:246pt;" filled="f" coordsize="21600,21600">
            <v:path/>
            <v:fill on="f" focussize="0,0"/>
            <v:stroke/>
            <v:imagedata r:id="rId21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"C:\\Users\\khost\\AppData\\Local\\Temp\\ConnectorClipboard8441825393368095719\\image164882580073219.png"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5.5pt;width:210pt;" filled="f" coordsize="21600,21600">
            <v:path/>
            <v:fill on="f" focussize="0,0"/>
            <v:stroke/>
            <v:imagedata r:id="rId22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"C:\\Users\\khost\\AppData\\Local\\Temp\\ConnectorClipboard8441825393368095719\\image164882580096920.png"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32.25pt;width:370.5pt;" filled="f" coordsize="21600,21600">
            <v:path/>
            <v:fill on="f" focussize="0,0"/>
            <v:stroke/>
            <v:imagedata r:id="rId23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"C:\\Users\\khost\\AppData\\Local\\Temp\\ConnectorClipboard8441825393368095719\\image164882580109521.png"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5" o:spt="75" type="#_x0000_t75" style="height:25.5pt;width:219pt;" filled="f" coordsize="21600,21600">
            <v:path/>
            <v:fill on="f" focussize="0,0"/>
            <v:stroke/>
            <v:imagedata r:id="rId24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"C:\\Users\\khost\\AppData\\Local\\Temp\\ConnectorClipboard8441825393368095719\\image164882580124322.png"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6" o:spt="75" type="#_x0000_t75" style="height:25.5pt;width:249.75pt;" filled="f" coordsize="21600,21600">
            <v:path/>
            <v:fill on="f" focussize="0,0"/>
            <v:stroke/>
            <v:imagedata r:id="rId25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"C:\\Users\\khost\\AppData\\Local\\Temp\\ConnectorClipboard8441825393368095719\\image164882580135623.png"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5.5pt;width:198pt;" filled="f" coordsize="21600,21600">
            <v:path/>
            <v:fill on="f" focussize="0,0"/>
            <v:stroke/>
            <v:imagedata r:id="rId26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"C:\\Users\\khost\\AppData\\Local\\Temp\\ConnectorClipboard8441825393368095719\\image164882580140424.png"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17.25pt;width:99.75pt;" filled="f" coordsize="21600,21600">
            <v:path/>
            <v:fill on="f" focussize="0,0"/>
            <v:stroke/>
            <v:imagedata r:id="rId9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Сопротивление согласованной нагрузки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"C:\\Users\\khost\\AppData\\Local\\Temp\\ConnectorClipboard8441825393368095719\\image164882580142025.png"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14.25pt;width:54.75pt;" filled="f" coordsize="21600,21600">
            <v:path/>
            <v:fill on="f" focussize="0,0"/>
            <v:stroke/>
            <v:imagedata r:id="rId27" o:title="IMG_28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"C:\\Users\\khost\\AppData\\Local\\Temp\\ConnectorClipboard8441825393368095719\\image164882580145626.png"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14.25pt;width:96pt;" filled="f" coordsize="21600,21600">
            <v:path/>
            <v:fill on="f" focussize="0,0"/>
            <v:stroke/>
            <v:imagedata r:id="rId28" o:title="IMG_28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Мощность, передаваемая волноводом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"C:\\Users\\khost\\AppData\\Local\\Temp\\ConnectorClipboard8441825393368095719\\image164882580151427.png"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47.25pt;width:117pt;" filled="f" coordsize="21600,21600">
            <v:path/>
            <v:fill on="f" focussize="0,0"/>
            <v:stroke/>
            <v:imagedata r:id="rId29" o:title="IMG_28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"C:\\Users\\khost\\AppData\\Local\\Temp\\ConnectorClipboard8441825393368095719\\image164882580170428.png"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45.75pt;width:332.25pt;" filled="f" coordsize="21600,21600">
            <v:path/>
            <v:fill on="f" focussize="0,0"/>
            <v:stroke/>
            <v:imagedata r:id="rId30" o:title="IMG_28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"C:\\Users\\khost\\AppData\\Local\\Temp\\ConnectorClipboard8441825393368095719\\image164882580190729.png"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65.25pt;width:258.75pt;" filled="f" coordsize="21600,21600">
            <v:path/>
            <v:fill on="f" focussize="0,0"/>
            <v:stroke/>
            <v:imagedata r:id="rId31" o:title="IMG_28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"C:\\Users\\khost\\AppData\\Local\\Temp\\ConnectorClipboard8441825393368095719\\image164882580211930.png"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5" o:spt="75" type="#_x0000_t75" style="height:36pt;width:325.5pt;" filled="f" coordsize="21600,21600">
            <v:path/>
            <v:fill on="f" focussize="0,0"/>
            <v:stroke/>
            <v:imagedata r:id="rId32" o:title="IMG_28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"C:\\Users\\khost\\AppData\\Local\\Temp\\ConnectorClipboard8441825393368095719\\image164882580218831.png"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23.25pt;width:67.5pt;" filled="f" coordsize="21600,21600">
            <v:path/>
            <v:fill on="f" focussize="0,0"/>
            <v:stroke/>
            <v:imagedata r:id="rId33" o:title="IMG_28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"C:\\Users\\khost\\AppData\\Local\\Temp\\ConnectorClipboard8441825393368095719\\image164882580218932.png"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alt="IMG_288" type="#_x0000_t75" style="height:125.8pt;width:247.55pt;" filled="f" o:preferrelative="t" stroked="f" coordsize="21600,21600">
            <v:path/>
            <v:fill on="f" focussize="0,0"/>
            <v:stroke on="f"/>
            <v:imagedata r:id="rId34" o:title="IMG_28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Рисунок 1 - Поверхностные токи.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"C:\\Users\\khost\\AppData\\Local\\Temp\\ConnectorClipboard8441825393368095719\\image164882580224933.png"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8" o:spt="75" type="#_x0000_t75" style="height:21.75pt;width:64.5pt;" filled="f" coordsize="21600,21600">
            <v:path/>
            <v:fill on="f" focussize="0,0"/>
            <v:stroke/>
            <v:imagedata r:id="rId35" o:title="IMG_28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"C:\\Users\\khost\\AppData\\Local\\Temp\\ConnectorClipboard8441825393368095719\\image164882580236034.png"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9" o:spt="75" type="#_x0000_t75" style="height:17.25pt;width:165pt;" filled="f" coordsize="21600,21600">
            <v:path/>
            <v:fill on="f" focussize="0,0"/>
            <v:stroke/>
            <v:imagedata r:id="rId36" o:title="IMG_29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"C:\\Users\\khost\\AppData\\Local\\Temp\\ConnectorClipboard8441825393368095719\\image164882580239935.png"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0" o:spt="75" type="#_x0000_t75" style="height:17.25pt;width:58.5pt;" filled="f" coordsize="21600,21600">
            <v:path/>
            <v:fill on="f" focussize="0,0"/>
            <v:stroke/>
            <v:imagedata r:id="rId37" o:title="IMG_29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"C:\\Users\\khost\\AppData\\Local\\Temp\\ConnectorClipboard8441825393368095719\\image16488262634950.png"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3" o:spt="75" type="#_x0000_t75" style="height:17.25pt;width:58.5pt;" filled="f" coordsize="21600,21600">
            <v:path/>
            <v:fill on="f" focussize="0,0"/>
            <v:stroke/>
            <v:imagedata r:id="rId3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"C:\\Users\\khost\\AppData\\Local\\Temp\\ConnectorClipboard8441825393368095719\\image164882580271137.png"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type="#_x0000_t75" style="height:55.5pt;width:354pt;" filled="f" coordsize="21600,21600">
            <v:path/>
            <v:fill on="f" focussize="0,0"/>
            <v:stroke/>
            <v:imagedata r:id="rId39" o:title="IMG_29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"C:\\Users\\khost\\AppData\\Local\\Temp\\ConnectorClipboard8441825393368095719\\image164882580297738.png"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51.75pt;width:166.5pt;" filled="f" coordsize="21600,21600">
            <v:path/>
            <v:fill on="f" focussize="0,0"/>
            <v:stroke/>
            <v:imagedata r:id="rId40" o:title="IMG_29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"C:\\Users\\khost\\AppData\\Local\\Temp\\ConnectorClipboard8441825393368095719\\image164882580304039.png"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21.75pt;width:72pt;" filled="f" coordsize="21600,21600">
            <v:path/>
            <v:fill on="f" focussize="0,0"/>
            <v:stroke/>
            <v:imagedata r:id="rId41" o:title="IMG_29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"C:\\Users\\khost\\AppData\\Local\\Temp\\ConnectorClipboard8441825393368095719\\image164882580313540.png"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type="#_x0000_t75" style="height:17.25pt;width:148.5pt;" filled="f" coordsize="21600,21600">
            <v:path/>
            <v:fill on="f" focussize="0,0"/>
            <v:stroke/>
            <v:imagedata r:id="rId42" o:title="IMG_29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"C:\\Users\\khost\\AppData\\Local\\Temp\\ConnectorClipboard8441825393368095719\\image164882580317641.png"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17.25pt;width:58.5pt;" filled="f" coordsize="21600,21600">
            <v:path/>
            <v:fill on="f" focussize="0,0"/>
            <v:stroke/>
            <v:imagedata r:id="rId43" o:title="IMG_29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"C:\\Users\\khost\\AppData\\Local\\Temp\\ConnectorClipboard8441825393368095719\\image16488262067490.png"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5" o:spt="75" type="#_x0000_t75" style="height:17.25pt;width:58.5pt;" filled="f" coordsize="21600,21600">
            <v:path/>
            <v:fill on="f" focussize="0,0"/>
            <v:stroke/>
            <v:imagedata r:id="rId4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"C:\\Users\\khost\\AppData\\Local\\Temp\\ConnectorClipboard8441825393368095719\\image164882580347743.png"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alt="IMG_299" type="#_x0000_t75" style="height:54.5pt;width:338.1pt;" filled="f" o:preferrelative="t" stroked="f" coordsize="21600,21600">
            <v:path/>
            <v:fill on="f" focussize="0,0"/>
            <v:stroke on="f"/>
            <v:imagedata r:id="rId45" o:title="IMG_29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"C:\\Users\\khost\\AppData\\Local\\Temp\\ConnectorClipboard8441825393368095719\\image164882580374344.png"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51.75pt;width:166.5pt;" filled="f" coordsize="21600,21600">
            <v:path/>
            <v:fill on="f" focussize="0,0"/>
            <v:stroke/>
            <v:imagedata r:id="rId46" o:title="IMG_30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"C:\\Users\\khost\\AppData\\Local\\Temp\\ConnectorClipboard8441825393368095719\\image164882580380345.png"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21.75pt;width:72pt;" filled="f" coordsize="21600,21600">
            <v:path/>
            <v:fill on="f" focussize="0,0"/>
            <v:stroke/>
            <v:imagedata r:id="rId47" o:title="IMG_30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"C:\\Users\\khost\\AppData\\Local\\Temp\\ConnectorClipboard8441825393368095719\\image164882580402546.png"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alt="IMG_302" type="#_x0000_t75" style="height:58.1pt;width:231.75pt;" filled="f" o:preferrelative="t" stroked="f" coordsize="21600,21600">
            <v:path/>
            <v:fill on="f" focussize="0,0"/>
            <v:stroke on="f"/>
            <v:imagedata r:id="rId48" o:title="IMG_30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"C:\\Users\\khost\\AppData\\Local\\Temp\\ConnectorClipboard8441825393368095719\\image164882580414447.png"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3.25pt;width:140.25pt;" filled="f" coordsize="21600,21600">
            <v:path/>
            <v:fill on="f" focussize="0,0"/>
            <v:stroke/>
            <v:imagedata r:id="rId49" o:title="IMG_30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"C:\\Users\\khost\\AppData\\Local\\Temp\\ConnectorClipboard8441825393368095719\\image164882580421248.png"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23.25pt;width:49.5pt;" filled="f" coordsize="21600,21600">
            <v:path/>
            <v:fill on="f" focussize="0,0"/>
            <v:stroke/>
            <v:imagedata r:id="rId50" o:title="IMG_30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"C:\\Users\\khost\\AppData\\Local\\Temp\\ConnectorClipboard8441825393368095719\\image164882580438449.png"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30pt;width:228.75pt;" filled="f" coordsize="21600,21600">
            <v:path/>
            <v:fill on="f" focussize="0,0"/>
            <v:stroke/>
            <v:imagedata r:id="rId51" o:title="IMG_30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"C:\\Users\\khost\\AppData\\Local\\Temp\\ConnectorClipboard8441825393368095719\\image164882580444150.png"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7" o:spt="75" type="#_x0000_t75" style="height:21.75pt;width:64.5pt;" filled="f" coordsize="21600,21600">
            <v:path/>
            <v:fill on="f" focussize="0,0"/>
            <v:stroke/>
            <v:imagedata r:id="rId52" o:title="IMG_30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y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"C:\\Users\\khost\\AppData\\Local\\Temp\\ConnectorClipboard8441825393368095719\\image164882580463951.png"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alt="IMG_307" type="#_x0000_t75" style="height:58.85pt;width:216.95pt;" filled="f" o:preferrelative="t" stroked="f" coordsize="21600,21600">
            <v:path/>
            <v:fill on="f" focussize="0,0"/>
            <v:stroke on="f"/>
            <v:imagedata r:id="rId53" o:title="IMG_30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"C:\\Users\\khost\\AppData\\Local\\Temp\\ConnectorClipboard8441825393368095719\\image164882580476452.png"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8" o:spt="75" type="#_x0000_t75" style="height:23.25pt;width:148.5pt;" filled="f" coordsize="21600,21600">
            <v:path/>
            <v:fill on="f" focussize="0,0"/>
            <v:stroke/>
            <v:imagedata r:id="rId54" o:title="IMG_30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"C:\\Users\\khost\\AppData\\Local\\Temp\\ConnectorClipboard8441825393368095719\\image164882580483353.png"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23.25pt;width:49.5pt;" filled="f" coordsize="21600,21600">
            <v:path/>
            <v:fill on="f" focussize="0,0"/>
            <v:stroke/>
            <v:imagedata r:id="rId50" o:title="IMG_30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"C:\\Users\\khost\\AppData\\Local\\Temp\\ConnectorClipboard8441825393368095719\\image164882580499054.png"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30pt;width:212.25pt;" filled="f" coordsize="21600,21600">
            <v:path/>
            <v:fill on="f" focussize="0,0"/>
            <v:stroke/>
            <v:imagedata r:id="rId55" o:title="IMG_31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/>
        </w:rPr>
        <w:t>Решение.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7"/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7"/>
        <w:bidi w:val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7B51F0C"/>
    <w:rsid w:val="1B3024A1"/>
    <w:rsid w:val="214F3889"/>
    <w:rsid w:val="22300CEA"/>
    <w:rsid w:val="23775858"/>
    <w:rsid w:val="34945684"/>
    <w:rsid w:val="39E409C4"/>
    <w:rsid w:val="3A690CB9"/>
    <w:rsid w:val="3BF0046D"/>
    <w:rsid w:val="3DF72D2D"/>
    <w:rsid w:val="47440532"/>
    <w:rsid w:val="4928112A"/>
    <w:rsid w:val="4D1E75D7"/>
    <w:rsid w:val="51D647CD"/>
    <w:rsid w:val="523C56B9"/>
    <w:rsid w:val="550267BC"/>
    <w:rsid w:val="565C40F4"/>
    <w:rsid w:val="577A5FFE"/>
    <w:rsid w:val="57F70059"/>
    <w:rsid w:val="5EBA292E"/>
    <w:rsid w:val="60945E80"/>
    <w:rsid w:val="6AF0172E"/>
    <w:rsid w:val="6EE35518"/>
    <w:rsid w:val="6F326BA5"/>
    <w:rsid w:val="72010CBE"/>
    <w:rsid w:val="74FD1446"/>
    <w:rsid w:val="75374D3D"/>
    <w:rsid w:val="75473218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s1a79b54421"/>
    <w:uiPriority w:val="0"/>
    <w:rPr>
      <w:i/>
      <w:iCs/>
    </w:rPr>
  </w:style>
  <w:style w:type="character" w:customStyle="1" w:styleId="9">
    <w:name w:val="s1a79b54431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6" Type="http://schemas.openxmlformats.org/officeDocument/2006/relationships/fontTable" Target="fontTable.xml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0</TotalTime>
  <ScaleCrop>false</ScaleCrop>
  <LinksUpToDate>false</LinksUpToDate>
  <CharactersWithSpaces>8124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2022-04-01T15:20:46Z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7EEDBD214F35499CBFAB7DF0FC55147B</vt:lpwstr>
  </property>
</Properties>
</file>